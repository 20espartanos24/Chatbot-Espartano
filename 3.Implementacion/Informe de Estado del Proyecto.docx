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F160" w14:textId="2A807275" w:rsidR="001040C7" w:rsidRDefault="001040C7">
      <w:pPr>
        <w:pStyle w:val="Subttulo"/>
        <w:rPr>
          <w:rFonts w:ascii="Arial" w:hAnsi="Arial" w:cs="Arial"/>
        </w:rPr>
      </w:pPr>
    </w:p>
    <w:p w14:paraId="401FF18F" w14:textId="0E8FD95A" w:rsidR="00C038F7" w:rsidRDefault="00B72222" w:rsidP="00D56CFB">
      <w:pPr>
        <w:pStyle w:val="Ttulo1"/>
      </w:pPr>
      <w:r>
        <w:t xml:space="preserve">Informe </w:t>
      </w:r>
      <w:r w:rsidR="00D56CFB">
        <w:t xml:space="preserve">DE </w:t>
      </w:r>
      <w:r>
        <w:t>estado</w:t>
      </w:r>
      <w:r w:rsidR="00D56CFB">
        <w:t xml:space="preserve"> DEL PROYECTO</w:t>
      </w:r>
    </w:p>
    <w:p w14:paraId="74A86FB7" w14:textId="77777777" w:rsidR="00B11E2C" w:rsidRPr="00B11E2C" w:rsidRDefault="00B11E2C" w:rsidP="00B11E2C">
      <w:pPr>
        <w:pStyle w:val="Estilo1"/>
      </w:pPr>
    </w:p>
    <w:p w14:paraId="401FF190" w14:textId="44410F96" w:rsidR="0014610C" w:rsidRPr="00D56CFB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Proyecto</w:t>
      </w:r>
      <w:r w:rsidR="00D56CFB">
        <w:rPr>
          <w:rFonts w:ascii="Arial" w:hAnsi="Arial" w:cs="Arial"/>
          <w:b/>
        </w:rPr>
        <w:t>:</w:t>
      </w:r>
      <w:r w:rsidR="00B8141B">
        <w:rPr>
          <w:rFonts w:ascii="Arial" w:hAnsi="Arial" w:cs="Arial"/>
          <w:b/>
        </w:rPr>
        <w:t xml:space="preserve"> Chatbot Espartano</w:t>
      </w:r>
    </w:p>
    <w:p w14:paraId="401FF191" w14:textId="4140ED7C" w:rsidR="00D56CFB" w:rsidRDefault="00005A0A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del Proyecto</w:t>
      </w:r>
      <w:r w:rsidR="001435F6">
        <w:rPr>
          <w:rFonts w:ascii="Arial" w:hAnsi="Arial" w:cs="Arial"/>
          <w:b/>
        </w:rPr>
        <w:t>:</w:t>
      </w:r>
      <w:r w:rsidR="00B8141B">
        <w:rPr>
          <w:rFonts w:ascii="Arial" w:hAnsi="Arial" w:cs="Arial"/>
          <w:b/>
        </w:rPr>
        <w:t xml:space="preserve"> Hugo Espetia Huamanga</w:t>
      </w:r>
    </w:p>
    <w:p w14:paraId="401FF192" w14:textId="122309B1" w:rsidR="00BA3457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  <w:r w:rsidR="00B8141B">
        <w:rPr>
          <w:rFonts w:ascii="Arial" w:hAnsi="Arial" w:cs="Arial"/>
          <w:b/>
        </w:rPr>
        <w:t>27/06/2024</w:t>
      </w:r>
    </w:p>
    <w:p w14:paraId="401FF193" w14:textId="7767D9B4" w:rsidR="00656C54" w:rsidRPr="00D56CFB" w:rsidRDefault="00656C54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del Informe:</w:t>
      </w:r>
    </w:p>
    <w:p w14:paraId="401FF194" w14:textId="77777777" w:rsid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56"/>
        <w:gridCol w:w="1265"/>
        <w:gridCol w:w="3121"/>
        <w:gridCol w:w="3125"/>
      </w:tblGrid>
      <w:tr w:rsidR="007873E5" w:rsidRPr="00357147" w14:paraId="401FF196" w14:textId="77777777" w:rsidTr="00575E7C">
        <w:trPr>
          <w:cantSplit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01FF195" w14:textId="77777777" w:rsidR="007873E5" w:rsidRPr="00357147" w:rsidRDefault="007873E5" w:rsidP="00575E7C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Estado del:</w:t>
            </w:r>
          </w:p>
        </w:tc>
      </w:tr>
      <w:tr w:rsidR="007873E5" w:rsidRPr="00357147" w14:paraId="401FF199" w14:textId="77777777" w:rsidTr="00575E7C">
        <w:trPr>
          <w:cantSplit/>
          <w:trHeight w:val="669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7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Alcance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8" w14:textId="6E21A37E" w:rsidR="007873E5" w:rsidRPr="00357147" w:rsidRDefault="00B8141B" w:rsidP="00005A0A">
            <w:pPr>
              <w:rPr>
                <w:rFonts w:ascii="Arial" w:hAnsi="Arial" w:cs="Arial"/>
                <w:bCs/>
              </w:rPr>
            </w:pPr>
            <w:r w:rsidRPr="00B8141B">
              <w:rPr>
                <w:rFonts w:ascii="Arial" w:hAnsi="Arial" w:cs="Arial"/>
                <w:bCs/>
              </w:rPr>
              <w:t xml:space="preserve">Se han completado </w:t>
            </w:r>
            <w:r>
              <w:rPr>
                <w:rFonts w:ascii="Arial" w:hAnsi="Arial" w:cs="Arial"/>
                <w:bCs/>
              </w:rPr>
              <w:t>1</w:t>
            </w:r>
            <w:r w:rsidRPr="00B8141B">
              <w:rPr>
                <w:rFonts w:ascii="Arial" w:hAnsi="Arial" w:cs="Arial"/>
                <w:bCs/>
              </w:rPr>
              <w:t xml:space="preserve">5 de los </w:t>
            </w:r>
            <w:r>
              <w:rPr>
                <w:rFonts w:ascii="Arial" w:hAnsi="Arial" w:cs="Arial"/>
                <w:bCs/>
              </w:rPr>
              <w:t>2</w:t>
            </w:r>
            <w:r w:rsidRPr="00B8141B">
              <w:rPr>
                <w:rFonts w:ascii="Arial" w:hAnsi="Arial" w:cs="Arial"/>
                <w:bCs/>
              </w:rPr>
              <w:t>0 requisitos planificados.</w:t>
            </w:r>
          </w:p>
        </w:tc>
      </w:tr>
      <w:tr w:rsidR="007873E5" w:rsidRPr="00357147" w14:paraId="401FF19D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A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Cronograma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C" w14:textId="69FC4000" w:rsidR="001435F6" w:rsidRPr="00357147" w:rsidRDefault="00B8141B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ha completado hasta la fecha un 90% del avance total del proyecto.</w:t>
            </w:r>
          </w:p>
        </w:tc>
      </w:tr>
      <w:tr w:rsidR="007873E5" w:rsidRPr="00357147" w14:paraId="401FF1A1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E" w14:textId="77777777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Costes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0" w14:textId="11431942" w:rsidR="001435F6" w:rsidRPr="00357147" w:rsidRDefault="00B8141B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 día de hoy se ha gastado </w:t>
            </w:r>
            <w:r w:rsidR="007436DB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 xml:space="preserve">500 de los </w:t>
            </w:r>
            <w:r w:rsidR="007436DB">
              <w:rPr>
                <w:rFonts w:ascii="Arial" w:hAnsi="Arial" w:cs="Arial"/>
                <w:bCs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bCs/>
              </w:rPr>
              <w:t>550 soles asignados a la implementación del proyecto.</w:t>
            </w:r>
          </w:p>
        </w:tc>
      </w:tr>
      <w:tr w:rsidR="007873E5" w:rsidRPr="00357147" w14:paraId="401FF1A4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2" w14:textId="77777777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Calidad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3" w14:textId="5DA6D093" w:rsidR="00005A0A" w:rsidRPr="00357147" w:rsidRDefault="00B8141B" w:rsidP="00575E7C">
            <w:pPr>
              <w:rPr>
                <w:rFonts w:ascii="Arial" w:hAnsi="Arial" w:cs="Arial"/>
                <w:bCs/>
              </w:rPr>
            </w:pPr>
            <w:r w:rsidRPr="00B8141B">
              <w:rPr>
                <w:rFonts w:ascii="Arial" w:hAnsi="Arial" w:cs="Arial"/>
                <w:bCs/>
              </w:rPr>
              <w:t>Pruebas unitarias, pruebas de integración, y revisiones de código.</w:t>
            </w:r>
          </w:p>
        </w:tc>
      </w:tr>
      <w:tr w:rsidR="007873E5" w:rsidRPr="00357147" w14:paraId="401FF1A6" w14:textId="77777777" w:rsidTr="007873E5">
        <w:trPr>
          <w:cantSplit/>
          <w:trHeight w:val="482"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5" w14:textId="77777777" w:rsidR="007873E5" w:rsidRPr="00357147" w:rsidRDefault="007873E5" w:rsidP="007873E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Riesgos</w:t>
            </w:r>
          </w:p>
        </w:tc>
      </w:tr>
      <w:tr w:rsidR="007873E5" w:rsidRPr="00357147" w14:paraId="401FF1AA" w14:textId="77777777" w:rsidTr="007873E5">
        <w:trPr>
          <w:cantSplit/>
          <w:trHeight w:val="560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7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8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9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Mitigación</w:t>
            </w:r>
          </w:p>
        </w:tc>
      </w:tr>
      <w:tr w:rsidR="007873E5" w:rsidRPr="00B8141B" w14:paraId="401FF1AE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B" w14:textId="3C6E68EB" w:rsidR="007873E5" w:rsidRPr="00B8141B" w:rsidRDefault="00B8141B" w:rsidP="00575E7C">
            <w:pPr>
              <w:rPr>
                <w:rFonts w:ascii="Arial" w:hAnsi="Arial" w:cs="Arial"/>
                <w:bCs/>
              </w:rPr>
            </w:pPr>
            <w:r w:rsidRPr="00B8141B">
              <w:rPr>
                <w:rFonts w:ascii="Arial" w:hAnsi="Arial" w:cs="Arial"/>
                <w:bCs/>
              </w:rPr>
              <w:t>Retraso en la implementación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C" w14:textId="6BAB9518" w:rsidR="007873E5" w:rsidRPr="00B8141B" w:rsidRDefault="00B8141B" w:rsidP="00575E7C">
            <w:pPr>
              <w:rPr>
                <w:rFonts w:ascii="Arial" w:hAnsi="Arial" w:cs="Arial"/>
                <w:bCs/>
              </w:rPr>
            </w:pPr>
            <w:r w:rsidRPr="00B8141B">
              <w:rPr>
                <w:rFonts w:ascii="Arial" w:hAnsi="Arial" w:cs="Arial"/>
                <w:bCs/>
              </w:rPr>
              <w:t>Developer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D" w14:textId="05B9B731" w:rsidR="007873E5" w:rsidRPr="00B8141B" w:rsidRDefault="00B8141B" w:rsidP="00575E7C">
            <w:pPr>
              <w:rPr>
                <w:rFonts w:ascii="Arial" w:hAnsi="Arial" w:cs="Arial"/>
                <w:bCs/>
              </w:rPr>
            </w:pPr>
            <w:r w:rsidRPr="00B8141B">
              <w:rPr>
                <w:rFonts w:ascii="Arial" w:hAnsi="Arial" w:cs="Arial"/>
                <w:bCs/>
              </w:rPr>
              <w:t>Monitorización semanal del progreso y ajuste de recursos</w:t>
            </w:r>
          </w:p>
        </w:tc>
      </w:tr>
      <w:tr w:rsidR="007873E5" w:rsidRPr="00B8141B" w14:paraId="401FF1B2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F" w14:textId="51004119" w:rsidR="007873E5" w:rsidRPr="00B8141B" w:rsidRDefault="00B8141B" w:rsidP="00575E7C">
            <w:pPr>
              <w:rPr>
                <w:rFonts w:ascii="Arial" w:hAnsi="Arial" w:cs="Arial"/>
                <w:bCs/>
              </w:rPr>
            </w:pPr>
            <w:r w:rsidRPr="00B8141B">
              <w:rPr>
                <w:rFonts w:ascii="Arial" w:hAnsi="Arial" w:cs="Arial"/>
                <w:bCs/>
              </w:rPr>
              <w:t>Sobrecoste del presupuesto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0" w14:textId="03E0DD50" w:rsidR="007873E5" w:rsidRPr="00B8141B" w:rsidRDefault="00B8141B" w:rsidP="00575E7C">
            <w:pPr>
              <w:rPr>
                <w:rFonts w:ascii="Arial" w:hAnsi="Arial" w:cs="Arial"/>
                <w:bCs/>
              </w:rPr>
            </w:pPr>
            <w:r w:rsidRPr="00B8141B">
              <w:rPr>
                <w:rFonts w:ascii="Arial" w:hAnsi="Arial" w:cs="Arial"/>
                <w:bCs/>
              </w:rPr>
              <w:t>Product Owner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3"/>
            </w:tblGrid>
            <w:tr w:rsidR="00B8141B" w:rsidRPr="00B8141B" w14:paraId="78F39FAE" w14:textId="77777777" w:rsidTr="00B8141B">
              <w:trPr>
                <w:tblCellSpacing w:w="15" w:type="dxa"/>
              </w:trPr>
              <w:tc>
                <w:tcPr>
                  <w:tcW w:w="4763" w:type="dxa"/>
                  <w:vAlign w:val="center"/>
                  <w:hideMark/>
                </w:tcPr>
                <w:p w14:paraId="413A69A4" w14:textId="77777777" w:rsidR="00B8141B" w:rsidRPr="00B8141B" w:rsidRDefault="00B8141B" w:rsidP="00B8141B">
                  <w:pPr>
                    <w:rPr>
                      <w:rFonts w:ascii="Arial" w:hAnsi="Arial" w:cs="Arial"/>
                      <w:bCs/>
                    </w:rPr>
                  </w:pPr>
                  <w:r w:rsidRPr="00B8141B">
                    <w:rPr>
                      <w:rFonts w:ascii="Arial" w:hAnsi="Arial" w:cs="Arial"/>
                      <w:bCs/>
                    </w:rPr>
                    <w:t>Revisión mensual de los costes y ajuste de gastos</w:t>
                  </w:r>
                </w:p>
              </w:tc>
            </w:tr>
          </w:tbl>
          <w:p w14:paraId="3541C4A8" w14:textId="77777777" w:rsidR="00B8141B" w:rsidRPr="00B8141B" w:rsidRDefault="00B8141B" w:rsidP="00B8141B">
            <w:pPr>
              <w:rPr>
                <w:rFonts w:ascii="Arial" w:hAnsi="Arial" w:cs="Arial"/>
                <w:bCs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8141B" w:rsidRPr="00B8141B" w14:paraId="35BDDFC1" w14:textId="77777777" w:rsidTr="00B814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2230FB" w14:textId="77777777" w:rsidR="00B8141B" w:rsidRPr="00B8141B" w:rsidRDefault="00B8141B" w:rsidP="00B8141B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14:paraId="401FF1B1" w14:textId="77777777" w:rsidR="007873E5" w:rsidRPr="00B8141B" w:rsidRDefault="007873E5" w:rsidP="00575E7C">
            <w:pPr>
              <w:rPr>
                <w:rFonts w:ascii="Arial" w:hAnsi="Arial" w:cs="Arial"/>
                <w:bCs/>
              </w:rPr>
            </w:pPr>
          </w:p>
        </w:tc>
      </w:tr>
      <w:tr w:rsidR="007873E5" w:rsidRPr="00357147" w14:paraId="401FF1B5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3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Próxim</w:t>
            </w:r>
            <w:r w:rsidR="00BD5788">
              <w:rPr>
                <w:rFonts w:ascii="Arial" w:hAnsi="Arial" w:cs="Arial"/>
                <w:b/>
                <w:bCs/>
              </w:rPr>
              <w:t>os avances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CA757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  <w:p w14:paraId="11ACAC6B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285F495B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63E6EDA4" w14:textId="4D43BC76" w:rsidR="00B11E2C" w:rsidRPr="007267BB" w:rsidRDefault="00B8141B" w:rsidP="00575E7C">
            <w:pPr>
              <w:rPr>
                <w:rFonts w:ascii="Arial" w:hAnsi="Arial" w:cs="Arial"/>
                <w:bCs/>
              </w:rPr>
            </w:pPr>
            <w:r w:rsidRPr="007267BB">
              <w:rPr>
                <w:rFonts w:ascii="Arial" w:hAnsi="Arial" w:cs="Arial"/>
                <w:bCs/>
              </w:rPr>
              <w:t>Implementación en plataformas de redes sociales como WhatsApp o telegram.</w:t>
            </w:r>
          </w:p>
          <w:p w14:paraId="4696E3C2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01FF1B4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73E5" w:rsidRPr="00357147" w14:paraId="401FF1B8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6" w14:textId="77777777" w:rsidR="007873E5" w:rsidRDefault="007873E5" w:rsidP="007873E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Notas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E02A5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  <w:p w14:paraId="650864EE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0E14FB5F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55FC171E" w14:textId="374358E7" w:rsidR="00B11E2C" w:rsidRDefault="007267BB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  <w:p w14:paraId="2D378931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01FF1B7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01FF1B9" w14:textId="77777777" w:rsidR="00197964" w:rsidRPr="00197964" w:rsidRDefault="00197964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197964" w:rsidRPr="00197964" w:rsidSect="00B11E2C">
      <w:footerReference w:type="default" r:id="rId11"/>
      <w:pgSz w:w="11906" w:h="16838" w:code="9"/>
      <w:pgMar w:top="965" w:right="1418" w:bottom="1418" w:left="1531" w:header="39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06449" w14:textId="77777777" w:rsidR="00740E8F" w:rsidRDefault="00740E8F">
      <w:r>
        <w:separator/>
      </w:r>
    </w:p>
  </w:endnote>
  <w:endnote w:type="continuationSeparator" w:id="0">
    <w:p w14:paraId="55C39C2E" w14:textId="77777777" w:rsidR="00740E8F" w:rsidRDefault="0074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F9DFFFFF" w:usb2="0000007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FF1C4" w14:textId="18E3A1E2" w:rsidR="00357147" w:rsidRPr="00B06AFA" w:rsidRDefault="00357147" w:rsidP="00716471">
    <w:pPr>
      <w:pStyle w:val="Piedepgina"/>
      <w:jc w:val="center"/>
      <w:rPr>
        <w:rFonts w:ascii="Arial" w:hAnsi="Arial" w:cs="Arial"/>
        <w:sz w:val="16"/>
        <w:szCs w:val="16"/>
      </w:rPr>
    </w:pPr>
  </w:p>
  <w:p w14:paraId="035E8673" w14:textId="77777777" w:rsidR="00716471" w:rsidRPr="00592540" w:rsidRDefault="00716471" w:rsidP="00716471">
    <w:pPr>
      <w:pStyle w:val="Piedepgina"/>
      <w:rPr>
        <w:lang w:val="es-MX"/>
      </w:rPr>
    </w:pPr>
  </w:p>
  <w:p w14:paraId="401FF1C5" w14:textId="77777777" w:rsidR="00357147" w:rsidRPr="00716471" w:rsidRDefault="00357147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524E7" w14:textId="77777777" w:rsidR="00740E8F" w:rsidRDefault="00740E8F">
      <w:r>
        <w:separator/>
      </w:r>
    </w:p>
  </w:footnote>
  <w:footnote w:type="continuationSeparator" w:id="0">
    <w:p w14:paraId="4F264D4F" w14:textId="77777777" w:rsidR="00740E8F" w:rsidRDefault="00740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F6"/>
    <w:rsid w:val="00005A0A"/>
    <w:rsid w:val="00022C89"/>
    <w:rsid w:val="00044EB4"/>
    <w:rsid w:val="00047277"/>
    <w:rsid w:val="00061AEB"/>
    <w:rsid w:val="000628EF"/>
    <w:rsid w:val="000716A4"/>
    <w:rsid w:val="00094EBF"/>
    <w:rsid w:val="000C1CA0"/>
    <w:rsid w:val="000C3613"/>
    <w:rsid w:val="000D50A8"/>
    <w:rsid w:val="000E09DC"/>
    <w:rsid w:val="000E46C1"/>
    <w:rsid w:val="000F20F3"/>
    <w:rsid w:val="001040C7"/>
    <w:rsid w:val="00120ADC"/>
    <w:rsid w:val="0012109C"/>
    <w:rsid w:val="001372EB"/>
    <w:rsid w:val="0013751A"/>
    <w:rsid w:val="001435F6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44DB0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57147"/>
    <w:rsid w:val="003575BF"/>
    <w:rsid w:val="00361F4B"/>
    <w:rsid w:val="00377CED"/>
    <w:rsid w:val="00382435"/>
    <w:rsid w:val="00383C67"/>
    <w:rsid w:val="003A2425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0FC"/>
    <w:rsid w:val="00453997"/>
    <w:rsid w:val="00456CFC"/>
    <w:rsid w:val="00462708"/>
    <w:rsid w:val="00472DBB"/>
    <w:rsid w:val="00486F78"/>
    <w:rsid w:val="00497CA5"/>
    <w:rsid w:val="004A21FD"/>
    <w:rsid w:val="004C6187"/>
    <w:rsid w:val="004F1F5D"/>
    <w:rsid w:val="004F3F25"/>
    <w:rsid w:val="0050339A"/>
    <w:rsid w:val="00503CA2"/>
    <w:rsid w:val="005147D5"/>
    <w:rsid w:val="005272A2"/>
    <w:rsid w:val="005338C6"/>
    <w:rsid w:val="0054043A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A5A"/>
    <w:rsid w:val="005D3D0B"/>
    <w:rsid w:val="005E11FA"/>
    <w:rsid w:val="005F0DD4"/>
    <w:rsid w:val="00607CDA"/>
    <w:rsid w:val="006105B7"/>
    <w:rsid w:val="00621300"/>
    <w:rsid w:val="00630C9D"/>
    <w:rsid w:val="00634F1A"/>
    <w:rsid w:val="00635179"/>
    <w:rsid w:val="00637B47"/>
    <w:rsid w:val="00656C54"/>
    <w:rsid w:val="00667195"/>
    <w:rsid w:val="006812B8"/>
    <w:rsid w:val="006820C4"/>
    <w:rsid w:val="006850C2"/>
    <w:rsid w:val="00685631"/>
    <w:rsid w:val="00686003"/>
    <w:rsid w:val="0069179D"/>
    <w:rsid w:val="006A0248"/>
    <w:rsid w:val="006F19D7"/>
    <w:rsid w:val="00716471"/>
    <w:rsid w:val="00716CDC"/>
    <w:rsid w:val="007267BB"/>
    <w:rsid w:val="00727DB0"/>
    <w:rsid w:val="00740E8F"/>
    <w:rsid w:val="007436DB"/>
    <w:rsid w:val="00760247"/>
    <w:rsid w:val="0077285F"/>
    <w:rsid w:val="007873E5"/>
    <w:rsid w:val="007A343A"/>
    <w:rsid w:val="007A66BC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93D3A"/>
    <w:rsid w:val="00AA3B51"/>
    <w:rsid w:val="00AB3071"/>
    <w:rsid w:val="00AD7519"/>
    <w:rsid w:val="00AE709F"/>
    <w:rsid w:val="00AF425F"/>
    <w:rsid w:val="00B0378E"/>
    <w:rsid w:val="00B03DCA"/>
    <w:rsid w:val="00B06AFA"/>
    <w:rsid w:val="00B11E2C"/>
    <w:rsid w:val="00B16C41"/>
    <w:rsid w:val="00B21B38"/>
    <w:rsid w:val="00B34C92"/>
    <w:rsid w:val="00B40EA5"/>
    <w:rsid w:val="00B52159"/>
    <w:rsid w:val="00B72222"/>
    <w:rsid w:val="00B75A63"/>
    <w:rsid w:val="00B8141B"/>
    <w:rsid w:val="00B96DF1"/>
    <w:rsid w:val="00BA0410"/>
    <w:rsid w:val="00BA3457"/>
    <w:rsid w:val="00BA3C37"/>
    <w:rsid w:val="00BB44DF"/>
    <w:rsid w:val="00BD279D"/>
    <w:rsid w:val="00BD5788"/>
    <w:rsid w:val="00C038F7"/>
    <w:rsid w:val="00C069DB"/>
    <w:rsid w:val="00C1020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44F53"/>
    <w:rsid w:val="00D45261"/>
    <w:rsid w:val="00D54E0E"/>
    <w:rsid w:val="00D56CFB"/>
    <w:rsid w:val="00D82BF5"/>
    <w:rsid w:val="00D90AE1"/>
    <w:rsid w:val="00DA6F23"/>
    <w:rsid w:val="00DB3D50"/>
    <w:rsid w:val="00DD0FFA"/>
    <w:rsid w:val="00DF671A"/>
    <w:rsid w:val="00E1099D"/>
    <w:rsid w:val="00E156B8"/>
    <w:rsid w:val="00E36968"/>
    <w:rsid w:val="00E528FD"/>
    <w:rsid w:val="00E53ACD"/>
    <w:rsid w:val="00E57714"/>
    <w:rsid w:val="00E57D86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3F5B"/>
    <w:rsid w:val="00EF6A43"/>
    <w:rsid w:val="00F01004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,"/>
  <w:listSeparator w:val=";"/>
  <w14:docId w14:val="401FF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716471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1647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PMI\4.%20MONITOREO%20Y%20CONTROL\Plantilla_Informe_de_estado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FWJASSSE55TN-275-93</_dlc_DocId>
    <_dlc_DocIdUrl xmlns="01eb4bd6-a8ff-4439-b7eb-fe0a650fbd8a">
      <Url>https://portal.smrey.net/areas/it/_layouts/15/DocIdRedir.aspx?ID=FWJASSSE55TN-275-93</Url>
      <Description>FWJASSSE55TN-275-93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433DF0-99CC-453C-AF28-57AD818A316E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279FC947-4213-4108-8F72-A94C9DF57C2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3464BA4-F883-40DA-97B6-2CF1B72AC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D02466-4F5C-416A-BA12-8113DA7E31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Plantilla_Informe_de_estado_del_Proyecto</Template>
  <TotalTime>0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estado del proyecto</vt:lpstr>
    </vt:vector>
  </TitlesOfParts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estado del proyecto</dc:title>
  <dc:creator/>
  <cp:lastModifiedBy/>
  <cp:revision>1</cp:revision>
  <dcterms:created xsi:type="dcterms:W3CDTF">2015-07-10T22:29:00Z</dcterms:created>
  <dcterms:modified xsi:type="dcterms:W3CDTF">2024-06-27T20:35:00Z</dcterms:modified>
  <cp:category>Proceso de Ejecución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